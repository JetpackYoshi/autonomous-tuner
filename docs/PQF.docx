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31E" w:rsidP="00423CF3" w:rsidRDefault="002C1CBB" w14:paraId="3A09870D" w14:textId="04152A73">
      <w:pPr>
        <w:jc w:val="center"/>
        <w:outlineLvl w:val="0"/>
        <w:rPr>
          <w:b/>
          <w:sz w:val="52"/>
          <w:szCs w:val="52"/>
        </w:rPr>
      </w:pPr>
      <w:r>
        <w:rPr>
          <w:b/>
          <w:sz w:val="52"/>
          <w:szCs w:val="52"/>
        </w:rPr>
        <w:t>SENIOR DESIGN – 201</w:t>
      </w:r>
      <w:r w:rsidR="00A86696">
        <w:rPr>
          <w:b/>
          <w:sz w:val="52"/>
          <w:szCs w:val="52"/>
        </w:rPr>
        <w:t>8</w:t>
      </w:r>
      <w:r w:rsidR="00423CF3">
        <w:rPr>
          <w:b/>
          <w:sz w:val="52"/>
          <w:szCs w:val="52"/>
        </w:rPr>
        <w:t>-</w:t>
      </w:r>
      <w:r>
        <w:rPr>
          <w:b/>
          <w:sz w:val="52"/>
          <w:szCs w:val="52"/>
        </w:rPr>
        <w:t>1</w:t>
      </w:r>
      <w:r w:rsidR="00A86696">
        <w:rPr>
          <w:b/>
          <w:sz w:val="52"/>
          <w:szCs w:val="52"/>
        </w:rPr>
        <w:t>9</w:t>
      </w:r>
    </w:p>
    <w:p w:rsidR="00ED6F1A" w:rsidP="00423CF3" w:rsidRDefault="00115444" w14:paraId="1A8EBF5D" w14:textId="77777777">
      <w:pPr>
        <w:jc w:val="center"/>
        <w:outlineLvl w:val="0"/>
        <w:rPr>
          <w:b/>
        </w:rPr>
      </w:pPr>
      <w:r>
        <w:rPr>
          <w:b/>
        </w:rPr>
        <w:t>Project Qualification Form</w:t>
      </w:r>
    </w:p>
    <w:p w:rsidR="00ED6F1A" w:rsidP="00ED6F1A" w:rsidRDefault="00ED6F1A" w14:paraId="71500AC1" w14:textId="77777777">
      <w:pPr>
        <w:rPr>
          <w:b/>
        </w:rPr>
      </w:pPr>
    </w:p>
    <w:p w:rsidRPr="00ED6F1A" w:rsidR="00ED6F1A" w:rsidP="00423CF3" w:rsidRDefault="00ED6F1A" w14:paraId="26B98241" w14:textId="77777777">
      <w:pPr>
        <w:outlineLvl w:val="0"/>
        <w:rPr>
          <w:b/>
        </w:rPr>
      </w:pPr>
      <w:r>
        <w:rPr>
          <w:b/>
        </w:rPr>
        <w:t>The following students:</w:t>
      </w:r>
    </w:p>
    <w:tbl>
      <w:tblPr>
        <w:tblpPr w:leftFromText="180" w:rightFromText="180" w:vertAnchor="text" w:horzAnchor="margin" w:tblpY="208"/>
        <w:tblW w:w="9478" w:type="dxa"/>
        <w:tblLook w:val="0000" w:firstRow="0" w:lastRow="0" w:firstColumn="0" w:lastColumn="0" w:noHBand="0" w:noVBand="0"/>
      </w:tblPr>
      <w:tblGrid>
        <w:gridCol w:w="3111"/>
        <w:gridCol w:w="1284"/>
        <w:gridCol w:w="1152"/>
        <w:gridCol w:w="3970"/>
      </w:tblGrid>
      <w:tr w:rsidR="00ED6F1A" w:rsidTr="1ED35C77" w14:paraId="4CA7CCCB" w14:textId="77777777">
        <w:trPr>
          <w:trHeight w:val="294"/>
        </w:trPr>
        <w:tc>
          <w:tcPr>
            <w:tcW w:w="3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ED6F1A" w:rsidP="00ED6F1A" w:rsidRDefault="00ED6F1A" w14:paraId="35C6C012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Member Name</w:t>
            </w:r>
            <w:r w:rsidR="00D121B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email</w:t>
            </w:r>
            <w:r w:rsidR="00125665">
              <w:rPr>
                <w:rStyle w:val="FootnoteReference"/>
                <w:rFonts w:ascii="Arial" w:hAnsi="Arial" w:cs="Arial"/>
                <w:b/>
                <w:bCs/>
                <w:sz w:val="20"/>
                <w:szCs w:val="20"/>
              </w:rPr>
              <w:footnoteReference w:id="2"/>
            </w:r>
          </w:p>
        </w:tc>
        <w:tc>
          <w:tcPr>
            <w:tcW w:w="1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ED6F1A" w:rsidP="00ED6F1A" w:rsidRDefault="00ED6F1A" w14:paraId="24C33ED1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Program</w:t>
            </w:r>
            <w:r w:rsidR="00125665">
              <w:rPr>
                <w:rStyle w:val="FootnoteReference"/>
                <w:rFonts w:ascii="Arial" w:hAnsi="Arial" w:cs="Arial"/>
                <w:b/>
                <w:bCs/>
                <w:sz w:val="20"/>
                <w:szCs w:val="20"/>
              </w:rPr>
              <w:footnoteReference w:id="3"/>
            </w:r>
          </w:p>
        </w:tc>
        <w:tc>
          <w:tcPr>
            <w:tcW w:w="11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ED6F1A" w:rsidP="00ED6F1A" w:rsidRDefault="00ED6F1A" w14:paraId="714DAE51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Student ID 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ED6F1A" w:rsidP="00ED6F1A" w:rsidRDefault="00ED6F1A" w14:paraId="4C2543D3" w14:textId="590E2E8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  <w:r w:rsidR="006C7B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(real in ink, digital, Acrobat, or attached email are all acceptable)</w:t>
            </w:r>
          </w:p>
        </w:tc>
      </w:tr>
      <w:tr w:rsidR="00ED6F1A" w:rsidTr="1ED35C77" w14:paraId="4B87C382" w14:textId="77777777">
        <w:trPr>
          <w:trHeight w:val="445"/>
        </w:trPr>
        <w:tc>
          <w:tcPr>
            <w:tcW w:w="31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D121B2" w:rsidP="00D121B2" w:rsidRDefault="00ED6F1A" w14:paraId="5C686B1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bookmarkStart w:name="Text1" w:id="0"/>
          </w:p>
          <w:p w:rsidR="00D121B2" w:rsidP="6E57B3D1" w:rsidRDefault="6E57B3D1" w14:paraId="2CE198BE" w14:textId="7E29FECA">
            <w:pPr>
              <w:rPr>
                <w:rFonts w:ascii="Arial" w:hAnsi="Arial" w:cs="Arial"/>
                <w:sz w:val="20"/>
                <w:szCs w:val="20"/>
              </w:rPr>
            </w:pPr>
            <w:r w:rsidRPr="6E57B3D1">
              <w:rPr>
                <w:rFonts w:ascii="Arial" w:hAnsi="Arial" w:cs="Arial"/>
                <w:sz w:val="20"/>
                <w:szCs w:val="20"/>
              </w:rPr>
              <w:t>Steven Ngan, sjn36@drexel.edu</w:t>
            </w:r>
          </w:p>
          <w:p w:rsidRPr="00D121B2" w:rsidR="00ED6F1A" w:rsidP="00D121B2" w:rsidRDefault="00D15F27" w14:paraId="65AD71C2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F91EF0">
              <w:rPr>
                <w:rFonts w:ascii="Arial" w:hAnsi="Arial" w:cs="Arial"/>
                <w:sz w:val="22"/>
                <w:szCs w:val="22"/>
              </w:rPr>
            </w:r>
            <w:r w:rsidR="00F91EF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ED6F1A" w:rsidP="6E57B3D1" w:rsidRDefault="6E57B3D1" w14:paraId="49F21D48" w14:textId="21236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6E57B3D1">
              <w:rPr>
                <w:rFonts w:ascii="Arial" w:hAnsi="Arial" w:cs="Arial"/>
                <w:sz w:val="20"/>
                <w:szCs w:val="20"/>
              </w:rPr>
              <w:t>ECE, Electrical Engineering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ED6F1A" w:rsidP="6E57B3D1" w:rsidRDefault="6E57B3D1" w14:paraId="685A2C05" w14:textId="56CC7095">
            <w:pPr>
              <w:rPr>
                <w:rFonts w:ascii="Arial" w:hAnsi="Arial" w:cs="Arial"/>
                <w:sz w:val="20"/>
                <w:szCs w:val="20"/>
              </w:rPr>
            </w:pPr>
            <w:r w:rsidRPr="6E57B3D1">
              <w:rPr>
                <w:rFonts w:ascii="Arial" w:hAnsi="Arial" w:cs="Arial"/>
                <w:sz w:val="20"/>
                <w:szCs w:val="20"/>
              </w:rPr>
              <w:t>13589910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ED6F1A" w:rsidP="00ED6F1A" w:rsidRDefault="00ED6F1A" w14:paraId="6657A5FD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D6F1A" w:rsidTr="1ED35C77" w14:paraId="4FEC32E1" w14:textId="77777777">
        <w:trPr>
          <w:trHeight w:val="560"/>
        </w:trPr>
        <w:tc>
          <w:tcPr>
            <w:tcW w:w="31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ED6F1A" w:rsidP="00D121B2" w:rsidRDefault="00ED6F1A" w14:paraId="326441F2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D121B2" w:rsidP="6E57B3D1" w:rsidRDefault="6E57B3D1" w14:paraId="4B42B416" w14:textId="0665602B">
            <w:pPr>
              <w:rPr>
                <w:rFonts w:ascii="Arial" w:hAnsi="Arial" w:cs="Arial"/>
                <w:sz w:val="20"/>
                <w:szCs w:val="20"/>
              </w:rPr>
            </w:pPr>
            <w:r w:rsidRPr="6E57B3D1">
              <w:rPr>
                <w:rFonts w:ascii="Arial" w:hAnsi="Arial" w:cs="Arial"/>
                <w:sz w:val="20"/>
                <w:szCs w:val="20"/>
              </w:rPr>
              <w:t>Yoshin Govender, yg353@drexel.edu</w:t>
            </w:r>
          </w:p>
          <w:p w:rsidR="00D121B2" w:rsidP="00D121B2" w:rsidRDefault="00D121B2" w14:paraId="59037B4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ED6F1A" w:rsidP="6E57B3D1" w:rsidRDefault="6E57B3D1" w14:paraId="759DDB23" w14:textId="74DAC3BF">
            <w:pPr>
              <w:rPr>
                <w:rFonts w:ascii="Arial" w:hAnsi="Arial" w:cs="Arial"/>
                <w:sz w:val="20"/>
                <w:szCs w:val="20"/>
              </w:rPr>
            </w:pPr>
            <w:r w:rsidRPr="6E57B3D1">
              <w:rPr>
                <w:rFonts w:ascii="Arial" w:hAnsi="Arial" w:cs="Arial"/>
                <w:sz w:val="20"/>
                <w:szCs w:val="20"/>
              </w:rPr>
              <w:t>ECE, Electrical Engineering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ED6F1A" w:rsidP="6E57B3D1" w:rsidRDefault="6E57B3D1" w14:paraId="43ECC753" w14:textId="459BA7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6E57B3D1">
              <w:rPr>
                <w:rFonts w:ascii="Arial" w:hAnsi="Arial" w:cs="Arial"/>
                <w:sz w:val="20"/>
                <w:szCs w:val="20"/>
              </w:rPr>
              <w:t>13634935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ED6F1A" w:rsidP="00ED6F1A" w:rsidRDefault="00ED6F1A" w14:paraId="6DA78D7F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D6F1A" w:rsidTr="1ED35C77" w14:paraId="4A566490" w14:textId="77777777">
        <w:trPr>
          <w:trHeight w:val="950"/>
        </w:trPr>
        <w:tc>
          <w:tcPr>
            <w:tcW w:w="31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6E57B3D1" w:rsidP="6E57B3D1" w:rsidRDefault="6E57B3D1" w14:paraId="649089E6" w14:textId="545F848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6E57B3D1">
              <w:rPr>
                <w:rFonts w:ascii="Arial" w:hAnsi="Arial" w:cs="Arial"/>
                <w:sz w:val="20"/>
                <w:szCs w:val="20"/>
              </w:rPr>
              <w:t> Anthony Santoro</w:t>
            </w:r>
            <w:r w:rsidR="009A7A7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A7A72" w:rsidR="009A7A72">
              <w:rPr>
                <w:rFonts w:ascii="Arial" w:hAnsi="Arial" w:cs="Arial"/>
                <w:sz w:val="20"/>
                <w:szCs w:val="20"/>
              </w:rPr>
              <w:t>acs385@drexel.edu</w:t>
            </w:r>
          </w:p>
          <w:p w:rsidR="00D121B2" w:rsidP="00D121B2" w:rsidRDefault="00D121B2" w14:paraId="478FD6F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ED6F1A" w:rsidP="75606C1F" w:rsidRDefault="75606C1F" w14:paraId="333A8E64" w14:textId="2C9601A9">
            <w:pPr>
              <w:rPr>
                <w:rFonts w:ascii="Arial" w:hAnsi="Arial" w:cs="Arial"/>
                <w:sz w:val="20"/>
                <w:szCs w:val="20"/>
              </w:rPr>
            </w:pPr>
            <w:r w:rsidRPr="75606C1F">
              <w:rPr>
                <w:rFonts w:ascii="Arial" w:hAnsi="Arial" w:cs="Arial"/>
                <w:sz w:val="20"/>
                <w:szCs w:val="20"/>
              </w:rPr>
              <w:t>ECE,</w:t>
            </w:r>
          </w:p>
          <w:p w:rsidR="00ED6F1A" w:rsidP="00D121B2" w:rsidRDefault="75606C1F" w14:paraId="7435E9E9" w14:textId="38BD03EF">
            <w:pPr>
              <w:rPr>
                <w:rFonts w:ascii="Arial" w:hAnsi="Arial" w:cs="Arial"/>
                <w:sz w:val="20"/>
                <w:szCs w:val="20"/>
              </w:rPr>
            </w:pPr>
            <w:r w:rsidRPr="75606C1F">
              <w:rPr>
                <w:rFonts w:ascii="Arial" w:hAnsi="Arial" w:cs="Arial"/>
                <w:sz w:val="20"/>
                <w:szCs w:val="20"/>
              </w:rPr>
              <w:t>Electrical Engineering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ED6F1A" w:rsidP="00560F71" w:rsidRDefault="00F737EF" w14:paraId="535B9457" w14:textId="7BD9C9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130585</w:t>
            </w:r>
            <w:r w:rsidR="00F91EF0">
              <w:rPr>
                <w:rFonts w:ascii="Arial" w:hAnsi="Arial" w:cs="Arial"/>
                <w:sz w:val="20"/>
                <w:szCs w:val="20"/>
              </w:rPr>
              <w:t>73</w:t>
            </w:r>
            <w:bookmarkStart w:name="_GoBack" w:id="1"/>
            <w:bookmarkEnd w:id="1"/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ED6F1A" w:rsidP="00ED6F1A" w:rsidRDefault="00ED6F1A" w14:paraId="7B56C1D1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1ED35C77" w:rsidTr="1ED35C77" w14:paraId="47A9494E">
        <w:trPr>
          <w:trHeight w:val="950"/>
        </w:trPr>
        <w:tc>
          <w:tcPr>
            <w:tcW w:w="31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1ED35C77" w:rsidP="1ED35C77" w:rsidRDefault="1ED35C77" w14:paraId="28A1E8DD" w14:textId="2687875A">
            <w:pPr>
              <w:pStyle w:val="Normal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1ED35C77" w:rsidR="1ED35C77">
              <w:rPr>
                <w:rFonts w:ascii="Arial" w:hAnsi="Arial" w:cs="Arial"/>
                <w:sz w:val="20"/>
                <w:szCs w:val="20"/>
              </w:rPr>
              <w:t>MIchael</w:t>
            </w:r>
            <w:proofErr w:type="spellEnd"/>
            <w:r w:rsidRPr="1ED35C77" w:rsidR="1ED35C77">
              <w:rPr>
                <w:rFonts w:ascii="Arial" w:hAnsi="Arial" w:cs="Arial"/>
                <w:sz w:val="20"/>
                <w:szCs w:val="20"/>
              </w:rPr>
              <w:t xml:space="preserve"> Barnes</w:t>
            </w:r>
          </w:p>
          <w:p w:rsidR="1ED35C77" w:rsidP="1ED35C77" w:rsidRDefault="1ED35C77" w14:noSpellErr="1" w14:paraId="2BDB37E3" w14:textId="57781048">
            <w:pPr>
              <w:pStyle w:val="Normal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1ED35C77" w:rsidR="1ED35C77">
              <w:rPr>
                <w:rFonts w:ascii="Arial" w:hAnsi="Arial" w:cs="Arial"/>
                <w:sz w:val="20"/>
                <w:szCs w:val="20"/>
              </w:rPr>
              <w:t>Mrb372@drexel.edu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1ED35C77" w:rsidP="1ED35C77" w:rsidRDefault="1ED35C77" w14:noSpellErr="1" w14:paraId="5960CB48" w14:textId="10423F1F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1ED35C77" w:rsidR="1ED35C77">
              <w:rPr>
                <w:rFonts w:ascii="Arial" w:hAnsi="Arial" w:cs="Arial"/>
                <w:sz w:val="20"/>
                <w:szCs w:val="20"/>
              </w:rPr>
              <w:t>ECE, Electrical Engineering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1ED35C77" w:rsidP="1ED35C77" w:rsidRDefault="1ED35C77" w14:paraId="2ABE7CE7" w14:textId="2D341F2E"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1ED35C77" w:rsidR="1ED35C77">
              <w:rPr>
                <w:rFonts w:ascii="Arial" w:hAnsi="Arial" w:cs="Arial"/>
                <w:sz w:val="20"/>
                <w:szCs w:val="20"/>
              </w:rPr>
              <w:t>13520499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1ED35C77" w:rsidP="1ED35C77" w:rsidRDefault="1ED35C77" w14:paraId="770D1E8D" w14:textId="521537F3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D6F1A" w:rsidP="00ED6F1A" w:rsidRDefault="00ED6F1A" w14:paraId="2D509074" w14:textId="77777777">
      <w:pPr>
        <w:rPr>
          <w:b/>
        </w:rPr>
      </w:pPr>
    </w:p>
    <w:p w:rsidR="00632D75" w:rsidP="00E9031E" w:rsidRDefault="00632D75" w14:paraId="06C284F1" w14:textId="77777777">
      <w:pPr>
        <w:rPr>
          <w:b/>
        </w:rPr>
      </w:pPr>
    </w:p>
    <w:p w:rsidR="00ED6F1A" w:rsidP="00423CF3" w:rsidRDefault="00ED6F1A" w14:paraId="6F72BA02" w14:textId="77777777">
      <w:pPr>
        <w:outlineLvl w:val="0"/>
        <w:rPr>
          <w:b/>
        </w:rPr>
      </w:pPr>
      <w:r>
        <w:rPr>
          <w:b/>
        </w:rPr>
        <w:t>Request approval of a Senior Design Project entitled: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480"/>
      </w:tblGrid>
      <w:tr w:rsidRPr="006810E6" w:rsidR="00ED6F1A" w:rsidTr="6E0B9747" w14:paraId="3697B910" w14:textId="77777777">
        <w:trPr>
          <w:trHeight w:val="888"/>
        </w:trPr>
        <w:tc>
          <w:tcPr>
            <w:tcW w:w="9480" w:type="dxa"/>
            <w:tcMar/>
          </w:tcPr>
          <w:p w:rsidRPr="006810E6" w:rsidR="00ED6F1A" w:rsidP="00E9031E" w:rsidRDefault="00ED6F1A" w14:paraId="1F56E23A" w14:textId="77777777">
            <w:pPr>
              <w:rPr>
                <w:b/>
              </w:rPr>
            </w:pPr>
          </w:p>
          <w:p w:rsidRPr="006810E6" w:rsidR="00ED6F1A" w:rsidP="6E0B9747" w:rsidRDefault="00ED6F1A" w14:paraId="63319C84" w14:noSpellErr="1" w14:textId="4E3FE757">
            <w:pPr>
              <w:rPr>
                <w:b w:val="1"/>
                <w:bCs w:val="1"/>
              </w:rPr>
            </w:pPr>
            <w:r w:rsidRPr="6E0B9747" w:rsidR="6E0B9747">
              <w:rPr>
                <w:b w:val="1"/>
                <w:bCs w:val="1"/>
              </w:rPr>
              <w:t>Self-Automated Violin Tuner</w:t>
            </w:r>
          </w:p>
          <w:p w:rsidRPr="006810E6" w:rsidR="00ED6F1A" w:rsidP="00E9031E" w:rsidRDefault="00ED6F1A" w14:paraId="014E5ECE" w14:textId="77777777">
            <w:pPr>
              <w:rPr>
                <w:b/>
              </w:rPr>
            </w:pPr>
          </w:p>
        </w:tc>
      </w:tr>
    </w:tbl>
    <w:p w:rsidR="00ED6F1A" w:rsidP="1ED35C77" w:rsidRDefault="00ED6F1A" w14:paraId="1877820F" w14:noSpellErr="1" w14:textId="12DD59E6">
      <w:pPr>
        <w:pStyle w:val="Normal"/>
        <w:rPr>
          <w:b w:val="1"/>
          <w:bCs w:val="1"/>
        </w:rPr>
      </w:pPr>
    </w:p>
    <w:p w:rsidR="00632D75" w:rsidP="00E9031E" w:rsidRDefault="00632D75" w14:paraId="3BC54367" w14:textId="77777777">
      <w:pPr>
        <w:rPr>
          <w:b/>
        </w:rPr>
      </w:pPr>
    </w:p>
    <w:p w:rsidR="00632D75" w:rsidP="00423CF3" w:rsidRDefault="00632D75" w14:paraId="19B7AAF9" w14:textId="77777777">
      <w:pPr>
        <w:outlineLvl w:val="0"/>
        <w:rPr>
          <w:b/>
        </w:rPr>
      </w:pPr>
      <w:r>
        <w:rPr>
          <w:b/>
        </w:rPr>
        <w:t>Advisors</w:t>
      </w:r>
    </w:p>
    <w:p w:rsidR="00632D75" w:rsidP="00E9031E" w:rsidRDefault="00632D75" w14:paraId="3626E328" w14:textId="77777777">
      <w:pPr>
        <w:rPr>
          <w:b/>
        </w:rPr>
      </w:pPr>
    </w:p>
    <w:tbl>
      <w:tblPr>
        <w:tblW w:w="9372" w:type="dxa"/>
        <w:tblInd w:w="96" w:type="dxa"/>
        <w:tblLook w:val="0000" w:firstRow="0" w:lastRow="0" w:firstColumn="0" w:lastColumn="0" w:noHBand="0" w:noVBand="0"/>
      </w:tblPr>
      <w:tblGrid>
        <w:gridCol w:w="3072"/>
        <w:gridCol w:w="1139"/>
        <w:gridCol w:w="3515"/>
        <w:gridCol w:w="1646"/>
      </w:tblGrid>
      <w:tr w:rsidR="00632D75" w14:paraId="7BD8A4C6" w14:textId="77777777">
        <w:trPr>
          <w:trHeight w:val="255"/>
        </w:trPr>
        <w:tc>
          <w:tcPr>
            <w:tcW w:w="3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RDefault="00632D75" w14:paraId="0CE54110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Primary Advisor</w:t>
            </w:r>
            <w:r w:rsidR="00D121B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email</w:t>
            </w:r>
          </w:p>
        </w:tc>
        <w:tc>
          <w:tcPr>
            <w:tcW w:w="11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RDefault="00632D75" w14:paraId="51FDB9E2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Affiliation</w:t>
            </w:r>
          </w:p>
        </w:tc>
        <w:tc>
          <w:tcPr>
            <w:tcW w:w="3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RDefault="00632D75" w14:paraId="0DD1005A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RDefault="00632D75" w14:paraId="260729BB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632D75" w14:paraId="15B24078" w14:textId="77777777">
        <w:trPr>
          <w:trHeight w:val="566"/>
        </w:trPr>
        <w:tc>
          <w:tcPr>
            <w:tcW w:w="30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P="00D121B2" w:rsidRDefault="00632D75" w14:paraId="413648D3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D121B2" w:rsidP="00D121B2" w:rsidRDefault="00D121B2" w14:paraId="5A949B18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D121B2" w:rsidP="00D121B2" w:rsidRDefault="00D121B2" w14:paraId="120EDCC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P="00D121B2" w:rsidRDefault="00632D75" w14:paraId="5F37CDAD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RDefault="00632D75" w14:paraId="7ADA3F75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RDefault="00632D75" w14:paraId="21C17500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32D75" w14:paraId="24FC5CE0" w14:textId="77777777">
        <w:trPr>
          <w:trHeight w:val="255"/>
        </w:trPr>
        <w:tc>
          <w:tcPr>
            <w:tcW w:w="30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632D75" w:rsidR="00632D75" w:rsidRDefault="00632D75" w14:paraId="725FE94C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2D75">
              <w:rPr>
                <w:rFonts w:ascii="Arial" w:hAnsi="Arial" w:cs="Arial"/>
                <w:b/>
                <w:sz w:val="20"/>
                <w:szCs w:val="20"/>
              </w:rPr>
              <w:t>Co-Advisor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632D75" w:rsidR="00632D75" w:rsidRDefault="00632D75" w14:paraId="6486012B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3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632D75" w:rsidR="00632D75" w:rsidRDefault="00632D75" w14:paraId="03E7B281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632D75" w:rsidR="00632D75" w:rsidRDefault="00632D75" w14:paraId="6AB7B73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</w:tr>
      <w:tr w:rsidR="00632D75" w14:paraId="3B7C9D06" w14:textId="77777777">
        <w:trPr>
          <w:trHeight w:val="449"/>
        </w:trPr>
        <w:tc>
          <w:tcPr>
            <w:tcW w:w="30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P="00D121B2" w:rsidRDefault="00632D75" w14:paraId="0083B114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D121B2" w:rsidP="00D121B2" w:rsidRDefault="00D121B2" w14:paraId="572D0C7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D121B2" w:rsidP="00D121B2" w:rsidRDefault="00D121B2" w14:paraId="764497B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P="00D121B2" w:rsidRDefault="00632D75" w14:paraId="407CFBEE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RDefault="00632D75" w14:paraId="15D9B8FF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RDefault="00632D75" w14:paraId="5C9AD8D0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32D75" w14:paraId="14304D68" w14:textId="77777777">
        <w:trPr>
          <w:trHeight w:val="530"/>
        </w:trPr>
        <w:tc>
          <w:tcPr>
            <w:tcW w:w="30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21B2" w:rsidP="00D121B2" w:rsidRDefault="00D121B2" w14:paraId="36A0B38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D121B2" w:rsidP="00D121B2" w:rsidRDefault="00D121B2" w14:paraId="4E139B9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632D75" w:rsidP="00D121B2" w:rsidRDefault="00632D75" w14:paraId="61455C2D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P="00D121B2" w:rsidRDefault="00632D75" w14:paraId="3CEE2681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RDefault="00632D75" w14:paraId="1747FBE2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32D75" w:rsidRDefault="00632D75" w14:paraId="3F96B87C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632D75" w:rsidP="00E9031E" w:rsidRDefault="00632D75" w14:paraId="1C1658E3" w14:textId="77777777">
      <w:pPr>
        <w:rPr>
          <w:b/>
        </w:rPr>
      </w:pPr>
    </w:p>
    <w:p w:rsidR="00632D75" w:rsidP="00E9031E" w:rsidRDefault="00632D75" w14:paraId="205CC898" w14:textId="77777777">
      <w:pPr>
        <w:rPr>
          <w:b/>
        </w:rPr>
      </w:pPr>
    </w:p>
    <w:p w:rsidR="00125665" w:rsidP="00E9031E" w:rsidRDefault="00125665" w14:paraId="228837AD" w14:textId="77777777">
      <w:pPr>
        <w:rPr>
          <w:b/>
        </w:rPr>
      </w:pPr>
    </w:p>
    <w:p w:rsidR="00821D45" w:rsidP="00E9031E" w:rsidRDefault="00821D45" w14:paraId="5ECCB420" w14:textId="77777777">
      <w:pPr>
        <w:rPr>
          <w:b/>
        </w:rPr>
      </w:pPr>
    </w:p>
    <w:p w:rsidR="00125665" w:rsidP="009570C8" w:rsidRDefault="009570C8" w14:paraId="6E270604" w14:textId="77777777">
      <w:pPr>
        <w:numPr>
          <w:ilvl w:val="0"/>
          <w:numId w:val="1"/>
        </w:numPr>
        <w:outlineLvl w:val="0"/>
        <w:rPr>
          <w:b/>
        </w:rPr>
      </w:pPr>
      <w:r>
        <w:rPr>
          <w:b/>
        </w:rPr>
        <w:t xml:space="preserve">Description of the </w:t>
      </w:r>
      <w:r w:rsidR="00125665">
        <w:rPr>
          <w:b/>
        </w:rPr>
        <w:t>proposed project</w:t>
      </w:r>
      <w:r>
        <w:rPr>
          <w:b/>
        </w:rPr>
        <w:t xml:space="preserve"> (one paragraph)</w:t>
      </w:r>
      <w:r w:rsidR="00125665">
        <w:rPr>
          <w:b/>
        </w:rPr>
        <w:t>:</w:t>
      </w:r>
    </w:p>
    <w:p w:rsidR="009570C8" w:rsidP="009570C8" w:rsidRDefault="009570C8" w14:paraId="6A1EB1D9" w14:textId="77777777">
      <w:pPr>
        <w:outlineLvl w:val="0"/>
        <w:rPr>
          <w:b/>
        </w:rPr>
      </w:pPr>
    </w:p>
    <w:p w:rsidR="0081082A" w:rsidP="009570C8" w:rsidRDefault="6E57B3D1" w14:paraId="25F5167A" w14:noSpellErr="1" w14:textId="231F5165">
      <w:pPr>
        <w:outlineLvl w:val="0"/>
      </w:pPr>
      <w:r w:rsidR="1ED35C77">
        <w:rPr/>
        <w:t xml:space="preserve">The project will be a self-automated violin fine tuner that will tune each string of a violin to its intended pitch more quickly and more accurately than a human can. This tuner will recognize the intended note </w:t>
      </w:r>
      <w:r w:rsidR="1ED35C77">
        <w:rPr/>
        <w:t xml:space="preserve">(via frequency in Hz) </w:t>
      </w:r>
      <w:r w:rsidR="1ED35C77">
        <w:rPr/>
        <w:t xml:space="preserve">one is trying to tune to, and physically move the fine-tuners </w:t>
      </w:r>
      <w:r w:rsidR="1ED35C77">
        <w:rPr/>
        <w:t xml:space="preserve">that are located on its tailpiece </w:t>
      </w:r>
      <w:r w:rsidR="1ED35C77">
        <w:rPr/>
        <w:t>to the appropriate positions.</w:t>
      </w:r>
    </w:p>
    <w:p w:rsidR="00D121B2" w:rsidP="009570C8" w:rsidRDefault="00D121B2" w14:paraId="466C1DC3" w14:textId="77777777">
      <w:pPr>
        <w:outlineLvl w:val="0"/>
        <w:rPr>
          <w:b/>
        </w:rPr>
      </w:pPr>
    </w:p>
    <w:p w:rsidR="009570C8" w:rsidP="009570C8" w:rsidRDefault="009570C8" w14:paraId="3CBE9AB5" w14:textId="77777777">
      <w:pPr>
        <w:outlineLvl w:val="0"/>
        <w:rPr>
          <w:b/>
        </w:rPr>
      </w:pPr>
      <w:r>
        <w:rPr>
          <w:b/>
        </w:rPr>
        <w:t>2. List the following (bullet points</w:t>
      </w:r>
      <w:r w:rsidR="00D121B2">
        <w:rPr>
          <w:b/>
        </w:rPr>
        <w:t xml:space="preserve"> for each</w:t>
      </w:r>
      <w:r>
        <w:rPr>
          <w:b/>
        </w:rPr>
        <w:t>):</w:t>
      </w:r>
    </w:p>
    <w:p w:rsidR="009570C8" w:rsidP="009570C8" w:rsidRDefault="009570C8" w14:paraId="7741D590" w14:textId="77777777">
      <w:pPr>
        <w:rPr>
          <w:b/>
        </w:rPr>
      </w:pPr>
    </w:p>
    <w:p w:rsidR="009570C8" w:rsidP="009570C8" w:rsidRDefault="009570C8" w14:paraId="33AADDEA" w14:textId="77777777">
      <w:pPr>
        <w:numPr>
          <w:ilvl w:val="0"/>
          <w:numId w:val="2"/>
        </w:numPr>
        <w:tabs>
          <w:tab w:val="left" w:pos="2604"/>
        </w:tabs>
        <w:outlineLvl w:val="0"/>
        <w:rPr>
          <w:b/>
        </w:rPr>
      </w:pPr>
      <w:r>
        <w:rPr>
          <w:b/>
        </w:rPr>
        <w:t>Objectives</w:t>
      </w:r>
      <w:r>
        <w:rPr>
          <w:b/>
        </w:rPr>
        <w:tab/>
      </w:r>
    </w:p>
    <w:p w:rsidR="009570C8" w:rsidP="75606C1F" w:rsidRDefault="5E6CBC89" w14:paraId="5C5A99D4" w14:noSpellErr="1" w14:textId="0CAC3D82">
      <w:pPr>
        <w:pStyle w:val="ListParagraph"/>
        <w:numPr>
          <w:ilvl w:val="0"/>
          <w:numId w:val="13"/>
        </w:numPr>
        <w:tabs>
          <w:tab w:val="left" w:pos="2604"/>
        </w:tabs>
        <w:outlineLvl w:val="0"/>
        <w:rPr/>
      </w:pPr>
      <w:r w:rsidR="1ED35C77">
        <w:rPr/>
        <w:t xml:space="preserve">To design and create a self-automated violin fine tuner that is projected towards younger beginner violinists or </w:t>
      </w:r>
      <w:r w:rsidR="1ED35C77">
        <w:rPr/>
        <w:t>other string musicians</w:t>
      </w:r>
      <w:r w:rsidR="1ED35C77">
        <w:rPr/>
        <w:t xml:space="preserve">. </w:t>
      </w:r>
    </w:p>
    <w:p w:rsidR="1ED35C77" w:rsidP="1ED35C77" w:rsidRDefault="1ED35C77" w14:noSpellErr="1" w14:paraId="037C316C" w14:textId="45BAE222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1ED35C77">
        <w:rPr/>
        <w:t>This tuner will be s</w:t>
      </w:r>
      <w:r w:rsidR="1ED35C77">
        <w:rPr/>
        <w:t xml:space="preserve">imple for younger students to use. It will be a handheld device that will be used across different stringed instruments. (Violin, Viola, Cello) </w:t>
      </w:r>
    </w:p>
    <w:p w:rsidR="009570C8" w:rsidP="009570C8" w:rsidRDefault="009570C8" w14:paraId="4245DA3B" w14:textId="058CC441">
      <w:pPr>
        <w:tabs>
          <w:tab w:val="left" w:pos="2604"/>
        </w:tabs>
        <w:outlineLvl w:val="0"/>
        <w:rPr>
          <w:b/>
        </w:rPr>
      </w:pPr>
    </w:p>
    <w:p w:rsidR="009570C8" w:rsidP="009570C8" w:rsidRDefault="009570C8" w14:paraId="0CD1DCAF" w14:textId="058CC441">
      <w:pPr>
        <w:outlineLvl w:val="0"/>
        <w:rPr>
          <w:b/>
        </w:rPr>
      </w:pPr>
      <w:r>
        <w:rPr>
          <w:b/>
        </w:rPr>
        <w:t>B)  Design Elements</w:t>
      </w:r>
    </w:p>
    <w:p w:rsidRPr="00023F50" w:rsidR="00023F50" w:rsidP="31D8094F" w:rsidRDefault="22D2356C" w14:paraId="6A0BD17B" w14:textId="3B1598CE">
      <w:pPr>
        <w:pStyle w:val="ListParagraph"/>
        <w:numPr>
          <w:ilvl w:val="0"/>
          <w:numId w:val="12"/>
        </w:numPr>
        <w:outlineLvl w:val="0"/>
      </w:pPr>
      <w:r>
        <w:t>Lightweight</w:t>
      </w:r>
    </w:p>
    <w:p w:rsidR="208C748F" w:rsidP="31D8094F" w:rsidRDefault="208C748F" w14:paraId="32BB0A1F" w14:textId="26C758FE">
      <w:pPr>
        <w:pStyle w:val="ListParagraph"/>
        <w:numPr>
          <w:ilvl w:val="0"/>
          <w:numId w:val="12"/>
        </w:numPr>
        <w:outlineLvl w:val="0"/>
        <w:rPr/>
      </w:pPr>
      <w:r w:rsidR="1ED35C77">
        <w:rPr/>
        <w:t>Different tuning profiles to suit</w:t>
      </w:r>
      <w:r w:rsidR="1ED35C77">
        <w:rPr/>
        <w:t xml:space="preserve"> multiple stringed instruments</w:t>
      </w:r>
      <w:r w:rsidR="1ED35C77">
        <w:rPr/>
        <w:t>. (Strings: G, D, A, E for Violins and C, G, D, A for Viola, Cello, Bass instruments, etc.)</w:t>
      </w:r>
    </w:p>
    <w:p w:rsidR="208C748F" w:rsidP="31D8094F" w:rsidRDefault="7C92B5C0" w14:paraId="02098034" w14:textId="6EA128C5">
      <w:pPr>
        <w:pStyle w:val="ListParagraph"/>
        <w:numPr>
          <w:ilvl w:val="0"/>
          <w:numId w:val="12"/>
        </w:numPr>
        <w:outlineLvl w:val="0"/>
      </w:pPr>
      <w:r>
        <w:t>Can work accurately in a loud environment</w:t>
      </w:r>
    </w:p>
    <w:p w:rsidR="22D2356C" w:rsidP="31D8094F" w:rsidRDefault="520A014C" w14:paraId="08387B30" w14:noSpellErr="1" w14:textId="1F67B38D">
      <w:pPr>
        <w:pStyle w:val="ListParagraph"/>
        <w:numPr>
          <w:ilvl w:val="0"/>
          <w:numId w:val="12"/>
        </w:numPr>
        <w:outlineLvl w:val="0"/>
        <w:rPr/>
      </w:pPr>
      <w:r w:rsidR="1ED35C77">
        <w:rPr/>
        <w:t>Will cease adjustments if the tuner screw is used up</w:t>
      </w:r>
      <w:r w:rsidR="1ED35C77">
        <w:rPr/>
        <w:t xml:space="preserve"> via torque control</w:t>
      </w:r>
    </w:p>
    <w:p w:rsidR="009570C8" w:rsidP="31D8094F" w:rsidRDefault="208C748F" w14:paraId="084BCA21" w14:textId="32BD934A">
      <w:pPr>
        <w:pStyle w:val="ListParagraph"/>
        <w:numPr>
          <w:ilvl w:val="0"/>
          <w:numId w:val="12"/>
        </w:numPr>
        <w:outlineLvl w:val="0"/>
      </w:pPr>
      <w:r>
        <w:t xml:space="preserve">Delicate to </w:t>
      </w:r>
      <w:r w:rsidR="35DEAFA1">
        <w:t xml:space="preserve">all </w:t>
      </w:r>
      <w:r>
        <w:t xml:space="preserve">violins so no </w:t>
      </w:r>
      <w:r w:rsidR="7C92B5C0">
        <w:t>potential scratching</w:t>
      </w:r>
    </w:p>
    <w:p w:rsidR="009570C8" w:rsidP="009570C8" w:rsidRDefault="009570C8" w14:paraId="5E95FC60" w14:textId="77777777">
      <w:pPr>
        <w:outlineLvl w:val="0"/>
        <w:rPr>
          <w:b/>
        </w:rPr>
      </w:pPr>
    </w:p>
    <w:p w:rsidR="009570C8" w:rsidP="009570C8" w:rsidRDefault="009570C8" w14:paraId="3AFFC50B" w14:textId="77777777">
      <w:pPr>
        <w:outlineLvl w:val="0"/>
        <w:rPr>
          <w:b/>
        </w:rPr>
      </w:pPr>
      <w:r>
        <w:rPr>
          <w:b/>
        </w:rPr>
        <w:t>C) Measures of Success</w:t>
      </w:r>
    </w:p>
    <w:p w:rsidR="009570C8" w:rsidP="31D8094F" w:rsidRDefault="71E2C376" w14:paraId="01370C7E" w14:textId="721A0CC0">
      <w:pPr>
        <w:pStyle w:val="ListParagraph"/>
        <w:numPr>
          <w:ilvl w:val="0"/>
          <w:numId w:val="11"/>
        </w:numPr>
        <w:outlineLvl w:val="0"/>
      </w:pPr>
      <w:r>
        <w:t>Speed</w:t>
      </w:r>
    </w:p>
    <w:p w:rsidR="71E2C376" w:rsidP="31D8094F" w:rsidRDefault="71E2C376" w14:paraId="5394E859" w14:textId="573A3C57">
      <w:pPr>
        <w:pStyle w:val="ListParagraph"/>
        <w:numPr>
          <w:ilvl w:val="0"/>
          <w:numId w:val="11"/>
        </w:numPr>
        <w:outlineLvl w:val="0"/>
      </w:pPr>
      <w:r>
        <w:t>Accuracy</w:t>
      </w:r>
    </w:p>
    <w:p w:rsidR="009570C8" w:rsidP="75606C1F" w:rsidRDefault="49CD7B04" w14:paraId="37E6FAEA" w14:noSpellErr="1" w14:textId="4998428C">
      <w:pPr>
        <w:pStyle w:val="ListParagraph"/>
        <w:numPr>
          <w:ilvl w:val="0"/>
          <w:numId w:val="11"/>
        </w:numPr>
        <w:outlineLvl w:val="0"/>
        <w:rPr/>
      </w:pPr>
      <w:r w:rsidR="6E0B9747">
        <w:rPr/>
        <w:t>Usability</w:t>
      </w:r>
      <w:r w:rsidR="6E0B9747">
        <w:rPr/>
        <w:t xml:space="preserve"> and </w:t>
      </w:r>
      <w:r w:rsidR="6E0B9747">
        <w:rPr/>
        <w:t>convenience</w:t>
      </w:r>
    </w:p>
    <w:p w:rsidR="009570C8" w:rsidP="009570C8" w:rsidRDefault="009570C8" w14:paraId="0A7F9F7D" w14:textId="7DAA842E">
      <w:pPr>
        <w:outlineLvl w:val="0"/>
        <w:rPr>
          <w:b/>
        </w:rPr>
      </w:pPr>
    </w:p>
    <w:p w:rsidR="009570C8" w:rsidP="009570C8" w:rsidRDefault="009570C8" w14:paraId="7EECD12B" w14:textId="1B70CFD3">
      <w:pPr>
        <w:rPr>
          <w:b/>
        </w:rPr>
      </w:pPr>
      <w:r>
        <w:rPr>
          <w:b/>
        </w:rPr>
        <w:t>D) Deliverables</w:t>
      </w:r>
      <w:r w:rsidR="001729F2">
        <w:rPr>
          <w:b/>
        </w:rPr>
        <w:t xml:space="preserve"> – (all possible technical for this project)</w:t>
      </w:r>
    </w:p>
    <w:p w:rsidR="009570C8" w:rsidP="31D8094F" w:rsidRDefault="1AED45CD" w14:paraId="1556F5EC" w14:textId="27C3AAC5">
      <w:pPr>
        <w:pStyle w:val="ListParagraph"/>
        <w:numPr>
          <w:ilvl w:val="0"/>
          <w:numId w:val="9"/>
        </w:numPr>
      </w:pPr>
      <w:r>
        <w:t>The device itself</w:t>
      </w:r>
    </w:p>
    <w:p w:rsidR="009570C8" w:rsidP="31D8094F" w:rsidRDefault="1AED45CD" w14:paraId="7EC96068" w14:textId="796D80C2">
      <w:pPr>
        <w:pStyle w:val="ListParagraph"/>
        <w:numPr>
          <w:ilvl w:val="0"/>
          <w:numId w:val="9"/>
        </w:numPr>
      </w:pPr>
      <w:r>
        <w:t>A full, technical evaluation of its capabilities</w:t>
      </w:r>
    </w:p>
    <w:p w:rsidR="009570C8" w:rsidP="31D8094F" w:rsidRDefault="1AED45CD" w14:paraId="078445AD" w14:textId="2770FA37">
      <w:pPr>
        <w:pStyle w:val="ListParagraph"/>
        <w:numPr>
          <w:ilvl w:val="0"/>
          <w:numId w:val="9"/>
        </w:numPr>
      </w:pPr>
      <w:r>
        <w:t>A field test and demonstration</w:t>
      </w:r>
    </w:p>
    <w:p w:rsidRPr="00745296" w:rsidR="00745296" w:rsidP="31D8094F" w:rsidRDefault="1AED45CD" w14:paraId="674D2139" w14:textId="5ACED3B1">
      <w:pPr>
        <w:pStyle w:val="ListParagraph"/>
        <w:numPr>
          <w:ilvl w:val="0"/>
          <w:numId w:val="9"/>
        </w:numPr>
      </w:pPr>
      <w:r>
        <w:t xml:space="preserve">A review of the </w:t>
      </w:r>
      <w:r w:rsidR="554ECB07">
        <w:t>prototyping</w:t>
      </w:r>
      <w:r>
        <w:t xml:space="preserve"> stages</w:t>
      </w:r>
    </w:p>
    <w:p w:rsidR="1AED45CD" w:rsidP="1AED45CD" w:rsidRDefault="1AED45CD" w14:paraId="64395563" w14:textId="490CA8FE">
      <w:pPr>
        <w:rPr>
          <w:b/>
          <w:bCs/>
        </w:rPr>
      </w:pPr>
    </w:p>
    <w:p w:rsidR="009570C8" w:rsidP="009570C8" w:rsidRDefault="009570C8" w14:paraId="1500837E" w14:textId="77777777">
      <w:pPr>
        <w:rPr>
          <w:b/>
        </w:rPr>
      </w:pPr>
      <w:r>
        <w:rPr>
          <w:b/>
        </w:rPr>
        <w:t>3. What is your decision methodology (one paragraph)?</w:t>
      </w:r>
    </w:p>
    <w:p w:rsidR="009570C8" w:rsidP="5E6CBC89" w:rsidRDefault="009570C8" w14:paraId="0694B53E" w14:textId="623A4992">
      <w:pPr>
        <w:ind w:firstLine="720"/>
      </w:pPr>
    </w:p>
    <w:p w:rsidR="0081082A" w:rsidP="75606C1F" w:rsidRDefault="5E6CBC89" w14:paraId="232DE966" w14:noSpellErr="1" w14:textId="5624BCAB">
      <w:r w:rsidR="6E0B9747">
        <w:rPr/>
        <w:t>The device will be designed through a r</w:t>
      </w:r>
      <w:r w:rsidR="6E0B9747">
        <w:rPr/>
        <w:t>equirements-forward methodology. We will start by determining the end-product features that we want and rank them by importance. Then</w:t>
      </w:r>
      <w:r w:rsidR="6E0B9747">
        <w:rPr/>
        <w:t>,</w:t>
      </w:r>
      <w:r w:rsidR="6E0B9747">
        <w:rPr/>
        <w:t xml:space="preserve"> we will develop a task tree for each to figure out which are needed, and which can be done in the time frame that </w:t>
      </w:r>
      <w:r w:rsidR="6E0B9747">
        <w:rPr/>
        <w:t xml:space="preserve">we </w:t>
      </w:r>
      <w:r w:rsidR="6E0B9747">
        <w:rPr/>
        <w:t>have.</w:t>
      </w:r>
    </w:p>
    <w:p w:rsidR="0081082A" w:rsidP="009570C8" w:rsidRDefault="0081082A" w14:paraId="335FB11E" w14:textId="77777777">
      <w:pPr>
        <w:rPr>
          <w:b/>
        </w:rPr>
      </w:pPr>
    </w:p>
    <w:p w:rsidR="009570C8" w:rsidP="009570C8" w:rsidRDefault="00DE6933" w14:paraId="791A952D" w14:textId="7175E64D">
      <w:pPr>
        <w:outlineLvl w:val="0"/>
        <w:rPr>
          <w:b/>
        </w:rPr>
      </w:pPr>
      <w:r>
        <w:rPr>
          <w:b/>
        </w:rPr>
        <w:t>4</w:t>
      </w:r>
      <w:r w:rsidR="009570C8">
        <w:rPr>
          <w:b/>
        </w:rPr>
        <w:t xml:space="preserve">. </w:t>
      </w:r>
      <w:r>
        <w:rPr>
          <w:b/>
        </w:rPr>
        <w:t>Funding</w:t>
      </w:r>
    </w:p>
    <w:p w:rsidR="00DE6933" w:rsidP="009570C8" w:rsidRDefault="00DE6933" w14:paraId="53110C1C" w14:textId="0C5F91E4">
      <w:pPr>
        <w:outlineLvl w:val="0"/>
        <w:rPr>
          <w:b/>
        </w:rPr>
      </w:pPr>
      <w:r>
        <w:rPr>
          <w:b/>
        </w:rPr>
        <w:t>A) How much do you estimate the project will cost?</w:t>
      </w:r>
    </w:p>
    <w:p w:rsidR="00DE6933" w:rsidP="31D8094F" w:rsidRDefault="5E6CBC89" w14:paraId="11A0B1AA" w14:noSpellErr="1" w14:textId="2E2779B2">
      <w:pPr>
        <w:pStyle w:val="ListParagraph"/>
        <w:numPr>
          <w:ilvl w:val="0"/>
          <w:numId w:val="10"/>
        </w:numPr>
        <w:outlineLvl w:val="0"/>
        <w:rPr/>
      </w:pPr>
      <w:r w:rsidR="1ED35C77">
        <w:rPr/>
        <w:t>$</w:t>
      </w:r>
      <w:r w:rsidR="1ED35C77">
        <w:rPr/>
        <w:t>5</w:t>
      </w:r>
      <w:r w:rsidR="1ED35C77">
        <w:rPr/>
        <w:t>00.00</w:t>
      </w:r>
    </w:p>
    <w:p w:rsidR="00DE6933" w:rsidP="00DE6933" w:rsidRDefault="00DE6933" w14:paraId="32B796FB" w14:textId="4827E9B5">
      <w:pPr>
        <w:outlineLvl w:val="0"/>
        <w:rPr>
          <w:b/>
        </w:rPr>
      </w:pPr>
    </w:p>
    <w:p w:rsidRPr="00DE6933" w:rsidR="00DE6933" w:rsidP="5E6CBC89" w:rsidRDefault="00DE6933" w14:paraId="3E3DAC61" w14:textId="623A4992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r>
        <w:rPr>
          <w:b/>
        </w:rPr>
        <w:t xml:space="preserve">Do you have any sources of funding already lined up? (for example, faculty advisor research </w:t>
      </w:r>
      <w:r w:rsidR="006C7B76">
        <w:rPr>
          <w:b/>
        </w:rPr>
        <w:t>funding, or company sponsorship)</w:t>
      </w:r>
    </w:p>
    <w:p w:rsidR="00F6331C" w:rsidP="5E6CBC89" w:rsidRDefault="5E6CBC89" w14:paraId="3DA98EB1" w14:textId="437651DB">
      <w:pPr>
        <w:ind w:firstLine="720"/>
        <w:outlineLvl w:val="0"/>
        <w:rPr>
          <w:b/>
        </w:rPr>
      </w:pPr>
      <w:r>
        <w:t>No.</w:t>
      </w:r>
    </w:p>
    <w:sectPr w:rsidR="00F6331C" w:rsidSect="00ED6F1A">
      <w:footerReference w:type="default" r:id="rId7"/>
      <w:footnotePr>
        <w:numFmt w:val="chicago"/>
      </w:footnote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446" w:rsidRDefault="00DD0446" w14:paraId="2DB4D910" w14:textId="77777777">
      <w:r>
        <w:separator/>
      </w:r>
    </w:p>
  </w:endnote>
  <w:endnote w:type="continuationSeparator" w:id="0">
    <w:p w:rsidR="00DD0446" w:rsidRDefault="00DD0446" w14:paraId="7FE70BBA" w14:textId="77777777">
      <w:r>
        <w:continuationSeparator/>
      </w:r>
    </w:p>
  </w:endnote>
  <w:endnote w:type="continuationNotice" w:id="1">
    <w:p w:rsidR="005B6106" w:rsidRDefault="005B6106" w14:paraId="6925874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A36" w:rsidRDefault="00D85A36" w14:paraId="1824BBCD" w14:textId="77777777">
    <w:pPr>
      <w:pStyle w:val="Footer"/>
    </w:pP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1D4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21D4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446" w:rsidRDefault="00DD0446" w14:paraId="6D506555" w14:textId="77777777">
      <w:r>
        <w:separator/>
      </w:r>
    </w:p>
  </w:footnote>
  <w:footnote w:type="continuationSeparator" w:id="0">
    <w:p w:rsidR="00DD0446" w:rsidRDefault="00DD0446" w14:paraId="4A202750" w14:textId="77777777">
      <w:r>
        <w:continuationSeparator/>
      </w:r>
    </w:p>
  </w:footnote>
  <w:footnote w:type="continuationNotice" w:id="1">
    <w:p w:rsidR="005B6106" w:rsidRDefault="005B6106" w14:paraId="14674273" w14:textId="77777777"/>
  </w:footnote>
  <w:footnote w:id="2">
    <w:p w:rsidR="00D85A36" w:rsidRDefault="00D85A36" w14:paraId="7047A4D2" w14:textId="77777777">
      <w:pPr>
        <w:pStyle w:val="FootnoteText"/>
      </w:pPr>
      <w:r>
        <w:rPr>
          <w:rStyle w:val="FootnoteReference"/>
        </w:rPr>
        <w:footnoteRef/>
      </w:r>
      <w:r>
        <w:t xml:space="preserve"> Groups requesting to have more than 4 members must supply a written letter of justification signed by their advisor</w:t>
      </w:r>
    </w:p>
  </w:footnote>
  <w:footnote w:id="3">
    <w:p w:rsidR="00D85A36" w:rsidRDefault="00D85A36" w14:paraId="078AF2A6" w14:textId="3046BE35">
      <w:pPr>
        <w:pStyle w:val="FootnoteText"/>
      </w:pPr>
      <w:r>
        <w:rPr>
          <w:rStyle w:val="FootnoteReference"/>
        </w:rPr>
        <w:footnoteRef/>
      </w:r>
      <w:r w:rsidR="00A86696">
        <w:t xml:space="preserve"> Here “Program” refe</w:t>
      </w:r>
      <w:r>
        <w:t>rs to EE, CE, MEM, etc.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3CCB"/>
    <w:multiLevelType w:val="hybridMultilevel"/>
    <w:tmpl w:val="02FCC51C"/>
    <w:lvl w:ilvl="0" w:tplc="798A12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6624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F6C4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E6F1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5CBE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B6B9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94AB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06D2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46D2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831759"/>
    <w:multiLevelType w:val="hybridMultilevel"/>
    <w:tmpl w:val="CF7EB06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4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9482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8899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707F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22B3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6093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8E9F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0689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806F89"/>
    <w:multiLevelType w:val="hybridMultilevel"/>
    <w:tmpl w:val="4B403ABC"/>
    <w:lvl w:ilvl="0" w:tplc="A1945C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BE4F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1418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8A07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4E62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D0B0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D08B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B82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56A9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C37DFB"/>
    <w:multiLevelType w:val="hybridMultilevel"/>
    <w:tmpl w:val="D5280318"/>
    <w:lvl w:ilvl="0" w:tplc="2800F4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6EF0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D812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7E02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BABC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7CB1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CC41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F28D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AF1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E61F8E"/>
    <w:multiLevelType w:val="hybridMultilevel"/>
    <w:tmpl w:val="A06258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6796C07"/>
    <w:multiLevelType w:val="hybridMultilevel"/>
    <w:tmpl w:val="4E3CD98C"/>
    <w:lvl w:ilvl="0" w:tplc="53EE34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5EE5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60D8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0486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CAFE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0601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146B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16A2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7847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CC640B"/>
    <w:multiLevelType w:val="hybridMultilevel"/>
    <w:tmpl w:val="95F416DC"/>
    <w:lvl w:ilvl="0" w:tplc="4F6EAE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2CEA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448D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B469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4241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E8B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36B6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2048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0CA1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D8619CA"/>
    <w:multiLevelType w:val="hybridMultilevel"/>
    <w:tmpl w:val="052E1F68"/>
    <w:lvl w:ilvl="0" w:tplc="42AACE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3ADF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6A11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5240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34DA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F8B5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6212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DA5D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8A04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A47212"/>
    <w:multiLevelType w:val="hybridMultilevel"/>
    <w:tmpl w:val="F44A50C8"/>
    <w:lvl w:ilvl="0" w:tplc="614624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7C90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FA11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F0AD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5465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0002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0653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A279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58C9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45300C8"/>
    <w:multiLevelType w:val="hybridMultilevel"/>
    <w:tmpl w:val="5994F86E"/>
    <w:lvl w:ilvl="0" w:tplc="258254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788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68FC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5CB1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400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7062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C4AB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8858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E67F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8026D51"/>
    <w:multiLevelType w:val="hybridMultilevel"/>
    <w:tmpl w:val="207CACA2"/>
    <w:lvl w:ilvl="0" w:tplc="570267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205F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5E6D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CE2E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62B9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0A13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E05D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002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30D0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DE236AD"/>
    <w:multiLevelType w:val="hybridMultilevel"/>
    <w:tmpl w:val="8272EF3E"/>
    <w:lvl w:ilvl="0" w:tplc="2FCE6F4E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F2704BB"/>
    <w:multiLevelType w:val="hybridMultilevel"/>
    <w:tmpl w:val="557E2B38"/>
    <w:lvl w:ilvl="0" w:tplc="831EAD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F238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788E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CCC0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98C0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1412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7220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02DA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E256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0"/>
  </w:num>
  <w:num w:numId="11">
    <w:abstractNumId w:val="5"/>
  </w:num>
  <w:num w:numId="12">
    <w:abstractNumId w:val="12"/>
  </w:num>
  <w:num w:numId="13">
    <w:abstractNumId w:val="1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03F"/>
    <w:rsid w:val="00023F50"/>
    <w:rsid w:val="0008603F"/>
    <w:rsid w:val="00115444"/>
    <w:rsid w:val="00125665"/>
    <w:rsid w:val="001729F2"/>
    <w:rsid w:val="001A3F34"/>
    <w:rsid w:val="001C2F19"/>
    <w:rsid w:val="001F59B6"/>
    <w:rsid w:val="00214125"/>
    <w:rsid w:val="00230533"/>
    <w:rsid w:val="00262354"/>
    <w:rsid w:val="002636B2"/>
    <w:rsid w:val="00297455"/>
    <w:rsid w:val="002B04D8"/>
    <w:rsid w:val="002B26C6"/>
    <w:rsid w:val="002C1CBB"/>
    <w:rsid w:val="003153E4"/>
    <w:rsid w:val="00354931"/>
    <w:rsid w:val="00385D81"/>
    <w:rsid w:val="003B4B14"/>
    <w:rsid w:val="00423CF3"/>
    <w:rsid w:val="004427A3"/>
    <w:rsid w:val="00453C89"/>
    <w:rsid w:val="004547CE"/>
    <w:rsid w:val="00484EBD"/>
    <w:rsid w:val="00491DBD"/>
    <w:rsid w:val="004D3B6F"/>
    <w:rsid w:val="004F7716"/>
    <w:rsid w:val="00524A1A"/>
    <w:rsid w:val="00532A1C"/>
    <w:rsid w:val="00560F71"/>
    <w:rsid w:val="005730CE"/>
    <w:rsid w:val="005B6106"/>
    <w:rsid w:val="005C2BAC"/>
    <w:rsid w:val="005E0DD8"/>
    <w:rsid w:val="00632D75"/>
    <w:rsid w:val="006603EE"/>
    <w:rsid w:val="00665834"/>
    <w:rsid w:val="00671596"/>
    <w:rsid w:val="006810E6"/>
    <w:rsid w:val="006A5C60"/>
    <w:rsid w:val="006A76CA"/>
    <w:rsid w:val="006C2743"/>
    <w:rsid w:val="006C7B76"/>
    <w:rsid w:val="006E20D5"/>
    <w:rsid w:val="00744A41"/>
    <w:rsid w:val="00745296"/>
    <w:rsid w:val="007776A7"/>
    <w:rsid w:val="00791A36"/>
    <w:rsid w:val="00794667"/>
    <w:rsid w:val="007A24AE"/>
    <w:rsid w:val="007E1C32"/>
    <w:rsid w:val="0081082A"/>
    <w:rsid w:val="00821D45"/>
    <w:rsid w:val="0084629A"/>
    <w:rsid w:val="008A2D4C"/>
    <w:rsid w:val="008C3893"/>
    <w:rsid w:val="008F7967"/>
    <w:rsid w:val="009570C8"/>
    <w:rsid w:val="00970F1D"/>
    <w:rsid w:val="009A7A72"/>
    <w:rsid w:val="00A422B7"/>
    <w:rsid w:val="00A679A2"/>
    <w:rsid w:val="00A86696"/>
    <w:rsid w:val="00AD0092"/>
    <w:rsid w:val="00B606EC"/>
    <w:rsid w:val="00BA065A"/>
    <w:rsid w:val="00BC1661"/>
    <w:rsid w:val="00BC74CA"/>
    <w:rsid w:val="00C40853"/>
    <w:rsid w:val="00C807D6"/>
    <w:rsid w:val="00C91174"/>
    <w:rsid w:val="00CA7EC8"/>
    <w:rsid w:val="00CB6C29"/>
    <w:rsid w:val="00CC4561"/>
    <w:rsid w:val="00CD0E57"/>
    <w:rsid w:val="00CD4C51"/>
    <w:rsid w:val="00CE6B61"/>
    <w:rsid w:val="00D121B2"/>
    <w:rsid w:val="00D15F27"/>
    <w:rsid w:val="00D319CB"/>
    <w:rsid w:val="00D54C32"/>
    <w:rsid w:val="00D76691"/>
    <w:rsid w:val="00D85A36"/>
    <w:rsid w:val="00DC182C"/>
    <w:rsid w:val="00DD0446"/>
    <w:rsid w:val="00DE6933"/>
    <w:rsid w:val="00E05E04"/>
    <w:rsid w:val="00E073EE"/>
    <w:rsid w:val="00E9031E"/>
    <w:rsid w:val="00EA1C81"/>
    <w:rsid w:val="00ED6F1A"/>
    <w:rsid w:val="00F6331C"/>
    <w:rsid w:val="00F737EF"/>
    <w:rsid w:val="00F91EF0"/>
    <w:rsid w:val="00FB7913"/>
    <w:rsid w:val="054C93AA"/>
    <w:rsid w:val="1AED45CD"/>
    <w:rsid w:val="1ED35C77"/>
    <w:rsid w:val="208C748F"/>
    <w:rsid w:val="22D2356C"/>
    <w:rsid w:val="2334E744"/>
    <w:rsid w:val="28988293"/>
    <w:rsid w:val="31D8094F"/>
    <w:rsid w:val="35DEAFA1"/>
    <w:rsid w:val="3E042CB1"/>
    <w:rsid w:val="49CD7B04"/>
    <w:rsid w:val="520A014C"/>
    <w:rsid w:val="554ECB07"/>
    <w:rsid w:val="5E6CBC89"/>
    <w:rsid w:val="6E0B9747"/>
    <w:rsid w:val="6E57B3D1"/>
    <w:rsid w:val="71E2C376"/>
    <w:rsid w:val="7408AFE3"/>
    <w:rsid w:val="75606C1F"/>
    <w:rsid w:val="7C92B5C0"/>
    <w:rsid w:val="7F29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03A6F"/>
  <w15:docId w15:val="{E3E0D2E1-BA53-4F18-9D1D-8CCDB5CB6B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570C8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E9031E"/>
    <w:rPr>
      <w:sz w:val="20"/>
      <w:szCs w:val="20"/>
    </w:rPr>
  </w:style>
  <w:style w:type="character" w:styleId="FootnoteReference">
    <w:name w:val="footnote reference"/>
    <w:semiHidden/>
    <w:rsid w:val="00E9031E"/>
    <w:rPr>
      <w:vertAlign w:val="superscript"/>
    </w:rPr>
  </w:style>
  <w:style w:type="table" w:styleId="TableGrid">
    <w:name w:val="Table Grid"/>
    <w:basedOn w:val="TableNormal"/>
    <w:rsid w:val="00ED6F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cumentMap">
    <w:name w:val="Document Map"/>
    <w:basedOn w:val="Normal"/>
    <w:semiHidden/>
    <w:rsid w:val="00423CF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423C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3C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3CF3"/>
  </w:style>
  <w:style w:type="paragraph" w:styleId="ListParagraph">
    <w:name w:val="List Paragraph"/>
    <w:basedOn w:val="Normal"/>
    <w:uiPriority w:val="34"/>
    <w:qFormat/>
    <w:rsid w:val="00DE6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exel%20University\Documents\DU_Lectures_Historical\Courses_Fall_2015-16\Senior_Design_Fall_2015-16\PQF_2015-2016_rev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PQF_2015-2016_rev1.dot</ap:Template>
  <ap:Application>Microsoft Office Word</ap:Application>
  <ap:DocSecurity>0</ap:DocSecurity>
  <ap:ScaleCrop>false</ap:ScaleCrop>
  <ap:Company>Drexel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SENIOR DESIGN – 2007-08</dc:title>
  <dc:creator>Dr. Tom Chmielewski</dc:creator>
  <lastModifiedBy>Ngan,Steven</lastModifiedBy>
  <revision>32</revision>
  <lastPrinted>2007-09-22T20:08:00.0000000Z</lastPrinted>
  <dcterms:created xsi:type="dcterms:W3CDTF">2015-09-25T17:38:00.0000000Z</dcterms:created>
  <dcterms:modified xsi:type="dcterms:W3CDTF">2018-10-12T17:09:51.5469814Z</dcterms:modified>
</coreProperties>
</file>